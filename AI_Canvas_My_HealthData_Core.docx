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402" w:rsidRDefault="00291402" w:rsidP="00C417DD">
      <w:pPr>
        <w:pStyle w:val="Title"/>
        <w:rPr>
          <w:lang w:val="en-US"/>
        </w:rPr>
      </w:pPr>
      <w:r>
        <w:rPr>
          <w:lang w:val="en-US"/>
        </w:rPr>
        <w:t>Title:</w:t>
      </w:r>
      <w:r w:rsidR="001F5D4A">
        <w:rPr>
          <w:lang w:val="en-US"/>
        </w:rPr>
        <w:t xml:space="preserve"> My-</w:t>
      </w:r>
      <w:proofErr w:type="spellStart"/>
      <w:r w:rsidR="001F5D4A">
        <w:rPr>
          <w:lang w:val="en-US"/>
        </w:rPr>
        <w:t>HealthData</w:t>
      </w:r>
      <w:proofErr w:type="spellEnd"/>
      <w:r w:rsidR="001F5D4A">
        <w:rPr>
          <w:lang w:val="en-US"/>
        </w:rPr>
        <w:t>-Core</w:t>
      </w:r>
    </w:p>
    <w:p w:rsidR="00485878" w:rsidRDefault="0019414F">
      <w:pPr>
        <w:rPr>
          <w:lang w:val="en-US"/>
        </w:rPr>
      </w:pPr>
      <w:proofErr w:type="spellStart"/>
      <w:r>
        <w:rPr>
          <w:lang w:val="en-US"/>
        </w:rPr>
        <w:t>DayOne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HealthHack</w:t>
      </w:r>
      <w:proofErr w:type="spellEnd"/>
      <w:r>
        <w:rPr>
          <w:lang w:val="en-US"/>
        </w:rPr>
        <w:t xml:space="preserve"> </w:t>
      </w:r>
      <w:hyperlink r:id="rId7" w:history="1">
        <w:r w:rsidRPr="00736439">
          <w:rPr>
            <w:rStyle w:val="Hyperlink"/>
            <w:lang w:val="en-US"/>
          </w:rPr>
          <w:t>https://2020.healthhack.solutions/project/78/post</w:t>
        </w:r>
      </w:hyperlink>
      <w:r>
        <w:rPr>
          <w:lang w:val="en-US"/>
        </w:rPr>
        <w:t xml:space="preserve"> </w:t>
      </w:r>
    </w:p>
    <w:p w:rsidR="00485878" w:rsidRDefault="004858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1396"/>
        <w:gridCol w:w="1394"/>
        <w:gridCol w:w="2790"/>
        <w:gridCol w:w="2790"/>
      </w:tblGrid>
      <w:tr w:rsidR="00C417DD" w:rsidTr="00485878">
        <w:tc>
          <w:tcPr>
            <w:tcW w:w="2789" w:type="dxa"/>
            <w:vMerge w:val="restart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Data</w:t>
            </w:r>
          </w:p>
          <w:p w:rsid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Which data do you need?</w:t>
            </w:r>
          </w:p>
          <w:p w:rsidR="0019414F" w:rsidRPr="0019414F" w:rsidRDefault="0019414F">
            <w:pPr>
              <w:rPr>
                <w:lang w:val="en-US"/>
              </w:rPr>
            </w:pPr>
          </w:p>
          <w:p w:rsidR="0019414F" w:rsidRDefault="0019414F">
            <w:pPr>
              <w:rPr>
                <w:lang w:val="en-US"/>
              </w:rPr>
            </w:pPr>
            <w:r w:rsidRPr="0019414F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the scripting and demonstration purpose, it would be helpful to get some realistic material.</w:t>
            </w:r>
          </w:p>
          <w:p w:rsidR="0019414F" w:rsidRDefault="0019414F">
            <w:pPr>
              <w:rPr>
                <w:lang w:val="en-US"/>
              </w:rPr>
            </w:pPr>
          </w:p>
          <w:p w:rsidR="0019414F" w:rsidRDefault="00E94D70">
            <w:pPr>
              <w:rPr>
                <w:lang w:val="en-US"/>
              </w:rPr>
            </w:pPr>
            <w:r>
              <w:rPr>
                <w:lang w:val="en-US"/>
              </w:rPr>
              <w:t>Examples of d</w:t>
            </w:r>
            <w:r w:rsidR="0019414F">
              <w:rPr>
                <w:lang w:val="en-US"/>
              </w:rPr>
              <w:t>ata types are</w:t>
            </w:r>
            <w:r>
              <w:rPr>
                <w:lang w:val="en-US"/>
              </w:rPr>
              <w:t>:</w:t>
            </w:r>
          </w:p>
          <w:p w:rsidR="00E94D70" w:rsidRDefault="00E94D70" w:rsidP="00E94D7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  <w:p w:rsidR="00E94D70" w:rsidRDefault="00E94D70" w:rsidP="00E94D7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time series data (.csv)</w:t>
            </w:r>
          </w:p>
          <w:p w:rsidR="00E94D70" w:rsidRPr="00E94D70" w:rsidRDefault="00E94D70" w:rsidP="00E94D7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images (jpg)</w:t>
            </w:r>
          </w:p>
          <w:p w:rsidR="00C417DD" w:rsidRDefault="00C417DD">
            <w:pPr>
              <w:rPr>
                <w:lang w:val="en-US"/>
              </w:rPr>
            </w:pPr>
          </w:p>
        </w:tc>
        <w:tc>
          <w:tcPr>
            <w:tcW w:w="2789" w:type="dxa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Skills</w:t>
            </w:r>
          </w:p>
          <w:p w:rsid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Which skills do you need for development?</w:t>
            </w:r>
          </w:p>
          <w:p w:rsidR="0019414F" w:rsidRPr="00855F8A" w:rsidRDefault="0019414F">
            <w:pPr>
              <w:rPr>
                <w:lang w:val="en-US"/>
              </w:rPr>
            </w:pPr>
          </w:p>
          <w:p w:rsidR="0019414F" w:rsidRPr="00855F8A" w:rsidRDefault="0019414F" w:rsidP="0019414F">
            <w:pPr>
              <w:rPr>
                <w:lang w:val="en-US"/>
              </w:rPr>
            </w:pPr>
            <w:r w:rsidRPr="00855F8A">
              <w:rPr>
                <w:lang w:val="en-US"/>
              </w:rPr>
              <w:t>Web/Mobile App developer</w:t>
            </w:r>
          </w:p>
          <w:p w:rsidR="0019414F" w:rsidRPr="00855F8A" w:rsidRDefault="0019414F" w:rsidP="0019414F">
            <w:pPr>
              <w:rPr>
                <w:lang w:val="en-US"/>
              </w:rPr>
            </w:pPr>
            <w:r w:rsidRPr="00855F8A">
              <w:rPr>
                <w:lang w:val="en-US"/>
              </w:rPr>
              <w:t>UX/UI expert</w:t>
            </w:r>
          </w:p>
          <w:p w:rsidR="00C417DD" w:rsidRDefault="0019414F">
            <w:pPr>
              <w:rPr>
                <w:lang w:val="en-US"/>
              </w:rPr>
            </w:pPr>
            <w:r w:rsidRPr="00855F8A">
              <w:rPr>
                <w:lang w:val="en-US"/>
              </w:rPr>
              <w:t>DB specialis</w:t>
            </w:r>
            <w:r w:rsidRPr="00855F8A">
              <w:rPr>
                <w:lang w:val="en-US"/>
              </w:rPr>
              <w:t>t</w:t>
            </w:r>
          </w:p>
          <w:p w:rsidR="00C417DD" w:rsidRDefault="00C417DD">
            <w:pPr>
              <w:rPr>
                <w:lang w:val="en-US"/>
              </w:rPr>
            </w:pPr>
          </w:p>
          <w:p w:rsidR="00C417DD" w:rsidRDefault="00C417DD">
            <w:pPr>
              <w:rPr>
                <w:lang w:val="en-US"/>
              </w:rPr>
            </w:pPr>
          </w:p>
        </w:tc>
        <w:tc>
          <w:tcPr>
            <w:tcW w:w="2790" w:type="dxa"/>
            <w:gridSpan w:val="2"/>
            <w:vMerge w:val="restart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Value Proposition</w:t>
            </w:r>
          </w:p>
          <w:p w:rsidR="00C417DD" w:rsidRP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What is the value added by your project?</w:t>
            </w:r>
          </w:p>
          <w:p w:rsidR="00C417DD" w:rsidRDefault="00C417DD">
            <w:pPr>
              <w:rPr>
                <w:lang w:val="en-US"/>
              </w:rPr>
            </w:pPr>
          </w:p>
          <w:p w:rsidR="00855F8A" w:rsidRDefault="00855F8A" w:rsidP="00855F8A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en-US" w:eastAsia="en-US"/>
              </w:rPr>
            </w:pPr>
            <w:r w:rsidRPr="00855F8A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en-US" w:eastAsia="en-US"/>
              </w:rPr>
              <w:t>Data interoperability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en-US" w:eastAsia="en-US"/>
              </w:rPr>
              <w:t>:</w:t>
            </w:r>
          </w:p>
          <w:p w:rsidR="00855F8A" w:rsidRPr="00855F8A" w:rsidRDefault="00855F8A" w:rsidP="00855F8A">
            <w:pPr>
              <w:rPr>
                <w:lang w:val="en-US"/>
              </w:rPr>
            </w:pPr>
            <w:r w:rsidRPr="00855F8A">
              <w:rPr>
                <w:lang w:val="en-US"/>
              </w:rPr>
              <w:t xml:space="preserve">common data channel </w:t>
            </w:r>
            <w:r>
              <w:rPr>
                <w:lang w:val="en-US"/>
              </w:rPr>
              <w:t>to promote</w:t>
            </w:r>
            <w:r w:rsidRPr="00855F8A">
              <w:rPr>
                <w:lang w:val="en-US"/>
              </w:rPr>
              <w:t xml:space="preserve"> interprofessional collaboration and communication</w:t>
            </w:r>
          </w:p>
          <w:p w:rsidR="00855F8A" w:rsidRPr="00855F8A" w:rsidRDefault="00855F8A" w:rsidP="00855F8A">
            <w:pPr>
              <w:pStyle w:val="Heading3"/>
              <w:shd w:val="clear" w:color="auto" w:fill="FFFFFF"/>
              <w:spacing w:before="0" w:beforeAutospacing="0"/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eastAsia="en-US"/>
              </w:rPr>
            </w:pPr>
          </w:p>
          <w:p w:rsidR="00855F8A" w:rsidRDefault="00855F8A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Integration</w:t>
            </w:r>
          </w:p>
          <w:p w:rsidR="00C417DD" w:rsidRDefault="00C417DD">
            <w:pPr>
              <w:rPr>
                <w:lang w:val="en-US"/>
              </w:rPr>
            </w:pPr>
            <w:r>
              <w:rPr>
                <w:lang w:val="en-US"/>
              </w:rPr>
              <w:t>How will the project be integrated?</w:t>
            </w:r>
          </w:p>
          <w:p w:rsidR="00C417DD" w:rsidRDefault="00C417DD">
            <w:pPr>
              <w:rPr>
                <w:lang w:val="en-US"/>
              </w:rPr>
            </w:pPr>
          </w:p>
          <w:p w:rsidR="00855F8A" w:rsidRDefault="00E94D70" w:rsidP="00E94D70">
            <w:pPr>
              <w:rPr>
                <w:lang w:val="en-US"/>
              </w:rPr>
            </w:pPr>
            <w:r>
              <w:rPr>
                <w:lang w:val="en-US"/>
              </w:rPr>
              <w:t>The purpose of the Hackathon is to generate a prototype (NO integration). Upon compliance to the relevant regulations, would be installed on the devices of patients and medical doctors.</w:t>
            </w:r>
          </w:p>
        </w:tc>
        <w:tc>
          <w:tcPr>
            <w:tcW w:w="2790" w:type="dxa"/>
            <w:vMerge w:val="restart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Customers</w:t>
            </w:r>
          </w:p>
          <w:p w:rsid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Who are the end customers?</w:t>
            </w:r>
          </w:p>
          <w:p w:rsidR="00855F8A" w:rsidRPr="00C417DD" w:rsidRDefault="00855F8A">
            <w:pPr>
              <w:rPr>
                <w:i/>
                <w:iCs/>
                <w:lang w:val="en-US"/>
              </w:rPr>
            </w:pPr>
          </w:p>
          <w:p w:rsidR="00C417DD" w:rsidRDefault="0019414F">
            <w:pPr>
              <w:rPr>
                <w:lang w:val="en-US"/>
              </w:rPr>
            </w:pPr>
            <w:r>
              <w:rPr>
                <w:lang w:val="en-US"/>
              </w:rPr>
              <w:t>Patient and medical staff</w:t>
            </w:r>
          </w:p>
        </w:tc>
      </w:tr>
      <w:tr w:rsidR="00C417DD" w:rsidTr="00485878">
        <w:tc>
          <w:tcPr>
            <w:tcW w:w="2789" w:type="dxa"/>
            <w:vMerge/>
          </w:tcPr>
          <w:p w:rsidR="00C417DD" w:rsidRDefault="00C417DD">
            <w:pPr>
              <w:rPr>
                <w:lang w:val="en-US"/>
              </w:rPr>
            </w:pPr>
          </w:p>
        </w:tc>
        <w:tc>
          <w:tcPr>
            <w:tcW w:w="2789" w:type="dxa"/>
          </w:tcPr>
          <w:p w:rsidR="00C417DD" w:rsidRPr="0019414F" w:rsidRDefault="00C417DD">
            <w:pPr>
              <w:rPr>
                <w:b/>
                <w:bCs/>
                <w:lang w:val="en-US"/>
              </w:rPr>
            </w:pPr>
            <w:r w:rsidRPr="0019414F">
              <w:rPr>
                <w:b/>
                <w:bCs/>
                <w:lang w:val="en-US"/>
              </w:rPr>
              <w:t>Output</w:t>
            </w:r>
          </w:p>
          <w:p w:rsidR="00C417DD" w:rsidRP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Which key metric are you optimizing for?</w:t>
            </w:r>
          </w:p>
          <w:p w:rsidR="00C417DD" w:rsidRDefault="00C417DD">
            <w:pPr>
              <w:rPr>
                <w:lang w:val="en-US"/>
              </w:rPr>
            </w:pPr>
          </w:p>
          <w:p w:rsidR="00E94D70" w:rsidRDefault="00E94D70">
            <w:pPr>
              <w:rPr>
                <w:lang w:val="en-US"/>
              </w:rPr>
            </w:pPr>
            <w:r>
              <w:rPr>
                <w:lang w:val="en-US"/>
              </w:rPr>
              <w:t>[Decrease of duplication of medical,</w:t>
            </w:r>
          </w:p>
          <w:p w:rsidR="00C417DD" w:rsidRDefault="00E94D70">
            <w:pPr>
              <w:rPr>
                <w:lang w:val="en-US"/>
              </w:rPr>
            </w:pPr>
            <w:r>
              <w:rPr>
                <w:lang w:val="en-US"/>
              </w:rPr>
              <w:t>Decrease of health cost]</w:t>
            </w:r>
          </w:p>
          <w:p w:rsidR="00C417DD" w:rsidRDefault="00C417DD">
            <w:pPr>
              <w:rPr>
                <w:lang w:val="en-US"/>
              </w:rPr>
            </w:pPr>
          </w:p>
        </w:tc>
        <w:tc>
          <w:tcPr>
            <w:tcW w:w="2790" w:type="dxa"/>
            <w:gridSpan w:val="2"/>
            <w:vMerge/>
          </w:tcPr>
          <w:p w:rsidR="00C417DD" w:rsidRDefault="00C417DD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Stakeholders</w:t>
            </w:r>
          </w:p>
          <w:p w:rsid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Who are the key stakeholders?</w:t>
            </w:r>
          </w:p>
          <w:p w:rsidR="00855F8A" w:rsidRPr="00855F8A" w:rsidRDefault="00855F8A">
            <w:pPr>
              <w:rPr>
                <w:lang w:val="en-US"/>
              </w:rPr>
            </w:pPr>
          </w:p>
          <w:p w:rsidR="00C417DD" w:rsidRDefault="00855F8A">
            <w:pPr>
              <w:rPr>
                <w:lang w:val="en-US"/>
              </w:rPr>
            </w:pPr>
            <w:r>
              <w:rPr>
                <w:lang w:val="en-US"/>
              </w:rPr>
              <w:t>Medical administration</w:t>
            </w:r>
          </w:p>
          <w:p w:rsidR="00855F8A" w:rsidRDefault="00855F8A">
            <w:pPr>
              <w:rPr>
                <w:lang w:val="en-US"/>
              </w:rPr>
            </w:pPr>
            <w:r>
              <w:rPr>
                <w:lang w:val="en-US"/>
              </w:rPr>
              <w:t>Patients</w:t>
            </w:r>
          </w:p>
        </w:tc>
        <w:tc>
          <w:tcPr>
            <w:tcW w:w="2790" w:type="dxa"/>
            <w:vMerge/>
          </w:tcPr>
          <w:p w:rsidR="00C417DD" w:rsidRDefault="00C417DD">
            <w:pPr>
              <w:rPr>
                <w:lang w:val="en-US"/>
              </w:rPr>
            </w:pPr>
          </w:p>
        </w:tc>
      </w:tr>
      <w:tr w:rsidR="00C417DD" w:rsidTr="008F5FA9">
        <w:tc>
          <w:tcPr>
            <w:tcW w:w="6974" w:type="dxa"/>
            <w:gridSpan w:val="3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Cost</w:t>
            </w:r>
          </w:p>
          <w:p w:rsidR="00C417DD" w:rsidRP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What costs will the project incur?</w:t>
            </w:r>
          </w:p>
          <w:p w:rsidR="00C417DD" w:rsidRDefault="00C417DD">
            <w:pPr>
              <w:rPr>
                <w:lang w:val="en-US"/>
              </w:rPr>
            </w:pPr>
          </w:p>
          <w:p w:rsidR="00100642" w:rsidRDefault="00855F8A" w:rsidP="001006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00642">
              <w:rPr>
                <w:lang w:val="en-US"/>
              </w:rPr>
              <w:t xml:space="preserve">Cloud </w:t>
            </w:r>
            <w:proofErr w:type="gramStart"/>
            <w:r w:rsidRPr="00100642">
              <w:rPr>
                <w:lang w:val="en-US"/>
              </w:rPr>
              <w:t>servers</w:t>
            </w:r>
            <w:proofErr w:type="gramEnd"/>
            <w:r w:rsidRPr="00100642">
              <w:rPr>
                <w:lang w:val="en-US"/>
              </w:rPr>
              <w:t xml:space="preserve"> costs </w:t>
            </w:r>
          </w:p>
          <w:p w:rsidR="00C417DD" w:rsidRPr="00100642" w:rsidRDefault="00100642" w:rsidP="001006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855F8A" w:rsidRPr="00100642">
              <w:rPr>
                <w:lang w:val="en-US"/>
              </w:rPr>
              <w:t>aintenance by professionals</w:t>
            </w:r>
          </w:p>
          <w:p w:rsidR="00C417DD" w:rsidRDefault="00C417DD">
            <w:pPr>
              <w:rPr>
                <w:lang w:val="en-US"/>
              </w:rPr>
            </w:pPr>
          </w:p>
          <w:p w:rsidR="00C417DD" w:rsidRDefault="00C417DD">
            <w:pPr>
              <w:rPr>
                <w:lang w:val="en-US"/>
              </w:rPr>
            </w:pPr>
          </w:p>
          <w:p w:rsidR="00C417DD" w:rsidRDefault="00C417DD">
            <w:pPr>
              <w:rPr>
                <w:lang w:val="en-US"/>
              </w:rPr>
            </w:pPr>
          </w:p>
        </w:tc>
        <w:tc>
          <w:tcPr>
            <w:tcW w:w="6974" w:type="dxa"/>
            <w:gridSpan w:val="3"/>
          </w:tcPr>
          <w:p w:rsidR="00C417DD" w:rsidRPr="00C417DD" w:rsidRDefault="00C417DD">
            <w:pPr>
              <w:rPr>
                <w:b/>
                <w:bCs/>
                <w:lang w:val="en-US"/>
              </w:rPr>
            </w:pPr>
            <w:r w:rsidRPr="00C417DD">
              <w:rPr>
                <w:b/>
                <w:bCs/>
                <w:lang w:val="en-US"/>
              </w:rPr>
              <w:t>Revenue</w:t>
            </w:r>
          </w:p>
          <w:p w:rsidR="00C417DD" w:rsidRDefault="00C417DD">
            <w:pPr>
              <w:rPr>
                <w:i/>
                <w:iCs/>
                <w:lang w:val="en-US"/>
              </w:rPr>
            </w:pPr>
            <w:r w:rsidRPr="00C417DD">
              <w:rPr>
                <w:i/>
                <w:iCs/>
                <w:lang w:val="en-US"/>
              </w:rPr>
              <w:t>How will the project generate revenue?</w:t>
            </w:r>
          </w:p>
          <w:p w:rsidR="00855F8A" w:rsidRPr="00C417DD" w:rsidRDefault="00855F8A">
            <w:pPr>
              <w:rPr>
                <w:i/>
                <w:iCs/>
                <w:lang w:val="en-US"/>
              </w:rPr>
            </w:pPr>
          </w:p>
          <w:p w:rsidR="00C417DD" w:rsidRDefault="0019414F" w:rsidP="00855F8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55F8A">
              <w:rPr>
                <w:lang w:val="en-US"/>
              </w:rPr>
              <w:t xml:space="preserve">Benefit of patients. Improve </w:t>
            </w:r>
            <w:r w:rsidR="00855F8A">
              <w:rPr>
                <w:lang w:val="en-US"/>
              </w:rPr>
              <w:t xml:space="preserve">the </w:t>
            </w:r>
            <w:r w:rsidRPr="00855F8A">
              <w:rPr>
                <w:lang w:val="en-US"/>
              </w:rPr>
              <w:t>flow</w:t>
            </w:r>
            <w:r w:rsidR="00855F8A">
              <w:rPr>
                <w:lang w:val="en-US"/>
              </w:rPr>
              <w:t xml:space="preserve"> of information to </w:t>
            </w:r>
            <w:r w:rsidR="00100642">
              <w:rPr>
                <w:lang w:val="en-US"/>
              </w:rPr>
              <w:t xml:space="preserve">diagnose better and faster critical disease steps. Involve the patient in </w:t>
            </w:r>
          </w:p>
          <w:p w:rsidR="00100642" w:rsidRPr="00855F8A" w:rsidRDefault="00100642" w:rsidP="00855F8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Reduce the health cost due to the absence of sharing information between medical doctors </w:t>
            </w:r>
          </w:p>
        </w:tc>
      </w:tr>
    </w:tbl>
    <w:p w:rsidR="00485878" w:rsidRPr="00855F8A" w:rsidRDefault="00485878" w:rsidP="0019414F"/>
    <w:sectPr w:rsidR="00485878" w:rsidRPr="00855F8A" w:rsidSect="00C417DD">
      <w:headerReference w:type="default" r:id="rId8"/>
      <w:pgSz w:w="16838" w:h="11906" w:orient="landscape"/>
      <w:pgMar w:top="712" w:right="1440" w:bottom="1019" w:left="1440" w:header="16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41D9" w:rsidRDefault="004941D9" w:rsidP="00C417DD">
      <w:r>
        <w:separator/>
      </w:r>
    </w:p>
  </w:endnote>
  <w:endnote w:type="continuationSeparator" w:id="0">
    <w:p w:rsidR="004941D9" w:rsidRDefault="004941D9" w:rsidP="00C4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41D9" w:rsidRDefault="004941D9" w:rsidP="00C417DD">
      <w:r>
        <w:separator/>
      </w:r>
    </w:p>
  </w:footnote>
  <w:footnote w:type="continuationSeparator" w:id="0">
    <w:p w:rsidR="004941D9" w:rsidRDefault="004941D9" w:rsidP="00C41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7DD" w:rsidRPr="00C417DD" w:rsidRDefault="00C417DD">
    <w:pPr>
      <w:pStyle w:val="Header"/>
      <w:rPr>
        <w:i/>
        <w:iCs/>
      </w:rPr>
    </w:pPr>
    <w:r w:rsidRPr="00C417DD">
      <w:rPr>
        <w:i/>
        <w:iCs/>
        <w:lang w:val="en-US"/>
      </w:rPr>
      <w:t>AI Project Canvas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1D35"/>
    <w:multiLevelType w:val="hybridMultilevel"/>
    <w:tmpl w:val="BD2603C2"/>
    <w:lvl w:ilvl="0" w:tplc="BD1A0C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43CA"/>
    <w:multiLevelType w:val="hybridMultilevel"/>
    <w:tmpl w:val="433A5A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0E1C"/>
    <w:multiLevelType w:val="hybridMultilevel"/>
    <w:tmpl w:val="270C67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A"/>
    <w:rsid w:val="00100642"/>
    <w:rsid w:val="0019414F"/>
    <w:rsid w:val="001F5D4A"/>
    <w:rsid w:val="00291402"/>
    <w:rsid w:val="00316D95"/>
    <w:rsid w:val="00461BDA"/>
    <w:rsid w:val="00485878"/>
    <w:rsid w:val="004941D9"/>
    <w:rsid w:val="007C2663"/>
    <w:rsid w:val="008065A6"/>
    <w:rsid w:val="00855F8A"/>
    <w:rsid w:val="00B21CDD"/>
    <w:rsid w:val="00C417DD"/>
    <w:rsid w:val="00CD114C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F239"/>
  <w15:chartTrackingRefBased/>
  <w15:docId w15:val="{00F44EC3-730E-2940-88FC-61DB48E0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855F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7D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1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7D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417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4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55F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85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2020.healthhack.solutions/project/78/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illaume/Library/Group%20Containers/UBF8T346G9.Office/User%20Content.localized/Templates.localized/AI%20Project%20Canv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 Project Canvas.dotx</Template>
  <TotalTime>23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Azarias</dc:creator>
  <cp:keywords/>
  <dc:description/>
  <cp:lastModifiedBy>Guillaume Azarias</cp:lastModifiedBy>
  <cp:revision>3</cp:revision>
  <dcterms:created xsi:type="dcterms:W3CDTF">2020-11-01T15:28:00Z</dcterms:created>
  <dcterms:modified xsi:type="dcterms:W3CDTF">2020-11-01T15:58:00Z</dcterms:modified>
</cp:coreProperties>
</file>